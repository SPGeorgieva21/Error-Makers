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74"/>
        <w:gridCol w:w="6721"/>
      </w:tblGrid>
      <w:tr w:rsidR="002C2CDD" w:rsidRPr="00906BEE" w14:paraId="5452A556" w14:textId="77777777" w:rsidTr="00D81391">
        <w:trPr>
          <w:trHeight w:val="9360"/>
        </w:trPr>
        <w:tc>
          <w:tcPr>
            <w:tcW w:w="3774" w:type="dxa"/>
            <w:tcMar>
              <w:top w:w="504" w:type="dxa"/>
              <w:right w:w="720" w:type="dxa"/>
            </w:tcMar>
          </w:tcPr>
          <w:p w14:paraId="5491F91C" w14:textId="08646977" w:rsidR="00523479" w:rsidRPr="00906BEE" w:rsidRDefault="002B51A5" w:rsidP="00D81391">
            <w:pPr>
              <w:pStyle w:val="Initials"/>
              <w:ind w:left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F2EA35F" wp14:editId="6A8B723D">
                  <wp:simplePos x="0" y="0"/>
                  <wp:positionH relativeFrom="column">
                    <wp:posOffset>32626</wp:posOffset>
                  </wp:positionH>
                  <wp:positionV relativeFrom="paragraph">
                    <wp:posOffset>-449580</wp:posOffset>
                  </wp:positionV>
                  <wp:extent cx="1733550" cy="173355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73355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84077E9" wp14:editId="2531EFC0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4E40541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7F0E99BC" w14:textId="03CE3E07" w:rsidR="00A50939" w:rsidRPr="00D81391" w:rsidRDefault="00D81391" w:rsidP="007569C1">
            <w:pPr>
              <w:pStyle w:val="Heading3"/>
              <w:rPr>
                <w:lang w:val="bg-BG"/>
              </w:rPr>
            </w:pPr>
            <w:r>
              <w:rPr>
                <w:lang w:val="bg-BG"/>
              </w:rPr>
              <w:t>ЕКИП</w:t>
            </w:r>
          </w:p>
          <w:p w14:paraId="44788F26" w14:textId="3D13584F" w:rsidR="002C2CDD" w:rsidRDefault="00D81391" w:rsidP="00D81391">
            <w:pPr>
              <w:rPr>
                <w:rFonts w:ascii="Calibri" w:hAnsi="Calibri" w:cs="Calibri"/>
                <w:lang w:val="bg-BG"/>
              </w:rPr>
            </w:pPr>
            <w:r w:rsidRPr="00D81391">
              <w:rPr>
                <w:rFonts w:ascii="Calibri" w:hAnsi="Calibri" w:cs="Calibri"/>
              </w:rPr>
              <w:t>Scrum t</w:t>
            </w:r>
            <w:r w:rsidR="00E77593">
              <w:rPr>
                <w:rFonts w:ascii="Calibri" w:hAnsi="Calibri" w:cs="Calibri"/>
              </w:rPr>
              <w:t>r</w:t>
            </w:r>
            <w:r w:rsidRPr="00D81391">
              <w:rPr>
                <w:rFonts w:ascii="Calibri" w:hAnsi="Calibri" w:cs="Calibri"/>
              </w:rPr>
              <w:t>ainer</w:t>
            </w:r>
            <w:r>
              <w:rPr>
                <w:rFonts w:ascii="Calibri" w:hAnsi="Calibri" w:cs="Calibri"/>
              </w:rPr>
              <w:t xml:space="preserve"> – </w:t>
            </w:r>
            <w:r>
              <w:rPr>
                <w:rFonts w:ascii="Calibri" w:hAnsi="Calibri" w:cs="Calibri"/>
                <w:lang w:val="bg-BG"/>
              </w:rPr>
              <w:t>Стела Георгиева</w:t>
            </w:r>
          </w:p>
          <w:p w14:paraId="30F1E8F7" w14:textId="4B8324F8" w:rsidR="00D81391" w:rsidRDefault="00D81391" w:rsidP="00D81391">
            <w:pPr>
              <w:rPr>
                <w:rFonts w:ascii="Calibri" w:hAnsi="Calibri" w:cs="Calibri"/>
                <w:lang w:val="bg-BG"/>
              </w:rPr>
            </w:pPr>
            <w:r>
              <w:rPr>
                <w:rFonts w:ascii="Calibri" w:hAnsi="Calibri" w:cs="Calibri"/>
              </w:rPr>
              <w:t>Frontend developer -</w:t>
            </w:r>
            <w:r>
              <w:rPr>
                <w:rFonts w:ascii="Calibri" w:hAnsi="Calibri" w:cs="Calibri"/>
                <w:lang w:val="bg-BG"/>
              </w:rPr>
              <w:t>Александра Желева</w:t>
            </w:r>
          </w:p>
          <w:p w14:paraId="6898733F" w14:textId="6C500484" w:rsidR="00D81391" w:rsidRDefault="00D81391" w:rsidP="008848CA">
            <w:pPr>
              <w:rPr>
                <w:rFonts w:ascii="Calibri" w:hAnsi="Calibri" w:cs="Calibri"/>
                <w:lang w:val="bg-BG"/>
              </w:rPr>
            </w:pPr>
            <w:r>
              <w:rPr>
                <w:rFonts w:ascii="Calibri" w:hAnsi="Calibri" w:cs="Calibri"/>
              </w:rPr>
              <w:t>Backend developer -</w:t>
            </w:r>
            <w:r w:rsidR="008848CA">
              <w:rPr>
                <w:rFonts w:ascii="Calibri" w:hAnsi="Calibri" w:cs="Calibri"/>
                <w:lang w:val="bg-BG"/>
              </w:rPr>
              <w:t xml:space="preserve"> </w:t>
            </w:r>
            <w:r w:rsidR="008848CA">
              <w:rPr>
                <w:rFonts w:ascii="Calibri" w:hAnsi="Calibri" w:cs="Calibri"/>
                <w:lang w:val="bg-BG"/>
              </w:rPr>
              <w:t>Алекс Казаков</w:t>
            </w:r>
            <w:r w:rsidR="008848CA">
              <w:rPr>
                <w:rFonts w:ascii="Calibri" w:hAnsi="Calibri" w:cs="Calibri"/>
                <w:lang w:val="bg-BG"/>
              </w:rPr>
              <w:t xml:space="preserve"> </w:t>
            </w:r>
            <w:r w:rsidR="008848CA">
              <w:rPr>
                <w:rFonts w:ascii="Calibri" w:hAnsi="Calibri" w:cs="Calibri"/>
              </w:rPr>
              <w:t xml:space="preserve"> </w:t>
            </w:r>
          </w:p>
          <w:p w14:paraId="336F0A14" w14:textId="26D57A6E" w:rsidR="00D81391" w:rsidRPr="00D81391" w:rsidRDefault="00D81391" w:rsidP="00D81391">
            <w:pPr>
              <w:rPr>
                <w:rFonts w:ascii="Calibri" w:hAnsi="Calibri" w:cs="Calibri"/>
                <w:lang w:val="bg-BG"/>
              </w:rPr>
            </w:pPr>
            <w:r>
              <w:rPr>
                <w:rFonts w:ascii="Calibri" w:hAnsi="Calibri" w:cs="Calibri"/>
              </w:rPr>
              <w:t xml:space="preserve">QA </w:t>
            </w:r>
            <w:r w:rsidR="008848CA">
              <w:rPr>
                <w:rFonts w:ascii="Calibri" w:hAnsi="Calibri" w:cs="Calibri"/>
              </w:rPr>
              <w:t>–</w:t>
            </w:r>
            <w:r w:rsidR="008848CA">
              <w:rPr>
                <w:rFonts w:ascii="Calibri" w:hAnsi="Calibri" w:cs="Calibri"/>
                <w:lang w:val="bg-BG"/>
              </w:rPr>
              <w:t xml:space="preserve"> </w:t>
            </w:r>
            <w:r w:rsidR="008848CA">
              <w:rPr>
                <w:rFonts w:ascii="Calibri" w:hAnsi="Calibri" w:cs="Calibri"/>
                <w:lang w:val="bg-BG"/>
              </w:rPr>
              <w:t>Мирослав</w:t>
            </w:r>
            <w:r w:rsidR="008848CA">
              <w:rPr>
                <w:rFonts w:ascii="Calibri" w:hAnsi="Calibri" w:cs="Calibri"/>
              </w:rPr>
              <w:t xml:space="preserve"> </w:t>
            </w:r>
            <w:r w:rsidR="008848CA">
              <w:rPr>
                <w:rFonts w:ascii="Calibri" w:hAnsi="Calibri" w:cs="Calibri"/>
                <w:lang w:val="bg-BG"/>
              </w:rPr>
              <w:t>Ганев</w:t>
            </w:r>
          </w:p>
          <w:p w14:paraId="60187BA5" w14:textId="7B18293D" w:rsidR="002C2CDD" w:rsidRPr="00D81391" w:rsidRDefault="001614A4" w:rsidP="007569C1">
            <w:pPr>
              <w:pStyle w:val="Heading3"/>
              <w:rPr>
                <w:lang w:val="bg-BG"/>
              </w:rPr>
            </w:pPr>
            <w:r>
              <w:rPr>
                <w:lang w:val="bg-BG"/>
              </w:rPr>
              <w:t>рЕАЛИЗИРАНЕ НА ПРОЕКТА</w:t>
            </w:r>
          </w:p>
          <w:p w14:paraId="3F5E6689" w14:textId="77777777" w:rsidR="00591008" w:rsidRPr="00591008" w:rsidRDefault="00591008" w:rsidP="00591008">
            <w:pPr>
              <w:rPr>
                <w:lang w:val="bg-BG"/>
              </w:rPr>
            </w:pPr>
            <w:r w:rsidRPr="00591008">
              <w:rPr>
                <w:rFonts w:ascii="Calibri" w:hAnsi="Calibri" w:cs="Calibri"/>
                <w:lang w:val="bg-BG"/>
              </w:rPr>
              <w:t>Разпределихме</w:t>
            </w:r>
            <w:r w:rsidRPr="00591008">
              <w:rPr>
                <w:lang w:val="bg-BG"/>
              </w:rPr>
              <w:t xml:space="preserve"> </w:t>
            </w:r>
            <w:r w:rsidRPr="00591008">
              <w:rPr>
                <w:rFonts w:ascii="Calibri" w:hAnsi="Calibri" w:cs="Calibri"/>
                <w:lang w:val="bg-BG"/>
              </w:rPr>
              <w:t>си</w:t>
            </w:r>
            <w:r w:rsidRPr="00591008">
              <w:rPr>
                <w:lang w:val="bg-BG"/>
              </w:rPr>
              <w:t xml:space="preserve"> </w:t>
            </w:r>
            <w:r w:rsidRPr="00591008">
              <w:rPr>
                <w:rFonts w:ascii="Calibri" w:hAnsi="Calibri" w:cs="Calibri"/>
                <w:lang w:val="bg-BG"/>
              </w:rPr>
              <w:t>ролите</w:t>
            </w:r>
          </w:p>
          <w:p w14:paraId="78D5479C" w14:textId="17F8AF8E" w:rsidR="00591008" w:rsidRPr="00591008" w:rsidRDefault="00591008" w:rsidP="00591008">
            <w:r w:rsidRPr="00591008">
              <w:rPr>
                <w:rFonts w:ascii="Calibri" w:hAnsi="Calibri" w:cs="Calibri"/>
                <w:lang w:val="bg-BG"/>
              </w:rPr>
              <w:t>Измислихме</w:t>
            </w:r>
            <w:r w:rsidRPr="00591008">
              <w:rPr>
                <w:lang w:val="bg-BG"/>
              </w:rPr>
              <w:t xml:space="preserve"> </w:t>
            </w:r>
            <w:r w:rsidRPr="00591008">
              <w:rPr>
                <w:rFonts w:ascii="Calibri" w:hAnsi="Calibri" w:cs="Calibri"/>
                <w:lang w:val="bg-BG"/>
              </w:rPr>
              <w:t>име</w:t>
            </w:r>
            <w:r w:rsidR="006255D2">
              <w:rPr>
                <w:rFonts w:ascii="Calibri" w:hAnsi="Calibri" w:cs="Calibri"/>
              </w:rPr>
              <w:t>.</w:t>
            </w:r>
          </w:p>
          <w:p w14:paraId="44BE7643" w14:textId="77777777" w:rsidR="00591008" w:rsidRPr="00591008" w:rsidRDefault="00591008" w:rsidP="00591008">
            <w:pPr>
              <w:rPr>
                <w:lang w:val="bg-BG"/>
              </w:rPr>
            </w:pPr>
            <w:r w:rsidRPr="00591008">
              <w:rPr>
                <w:rFonts w:ascii="Calibri" w:hAnsi="Calibri" w:cs="Calibri"/>
                <w:lang w:val="bg-BG"/>
              </w:rPr>
              <w:t>Избрахме</w:t>
            </w:r>
            <w:r w:rsidRPr="00591008">
              <w:rPr>
                <w:lang w:val="bg-BG"/>
              </w:rPr>
              <w:t xml:space="preserve"> </w:t>
            </w:r>
            <w:r w:rsidRPr="00591008">
              <w:rPr>
                <w:rFonts w:ascii="Calibri" w:hAnsi="Calibri" w:cs="Calibri"/>
                <w:lang w:val="bg-BG"/>
              </w:rPr>
              <w:t>темата</w:t>
            </w:r>
            <w:r w:rsidRPr="00591008">
              <w:rPr>
                <w:lang w:val="bg-BG"/>
              </w:rPr>
              <w:t xml:space="preserve"> </w:t>
            </w:r>
            <w:r w:rsidRPr="00591008">
              <w:rPr>
                <w:rFonts w:ascii="Calibri" w:hAnsi="Calibri" w:cs="Calibri"/>
                <w:lang w:val="bg-BG"/>
              </w:rPr>
              <w:t>на</w:t>
            </w:r>
            <w:r w:rsidRPr="00591008">
              <w:rPr>
                <w:lang w:val="bg-BG"/>
              </w:rPr>
              <w:t xml:space="preserve"> </w:t>
            </w:r>
            <w:r w:rsidRPr="00591008">
              <w:rPr>
                <w:rFonts w:ascii="Calibri" w:hAnsi="Calibri" w:cs="Calibri"/>
                <w:lang w:val="bg-BG"/>
              </w:rPr>
              <w:t>играта</w:t>
            </w:r>
          </w:p>
          <w:p w14:paraId="2F6AF643" w14:textId="3A73A045" w:rsidR="00591008" w:rsidRPr="00591008" w:rsidRDefault="00591008" w:rsidP="00591008">
            <w:r w:rsidRPr="00591008">
              <w:rPr>
                <w:rFonts w:ascii="Calibri" w:hAnsi="Calibri" w:cs="Calibri"/>
                <w:lang w:val="bg-BG"/>
              </w:rPr>
              <w:t>Направихме</w:t>
            </w:r>
            <w:r w:rsidRPr="00591008">
              <w:rPr>
                <w:lang w:val="bg-BG"/>
              </w:rPr>
              <w:t xml:space="preserve"> </w:t>
            </w:r>
            <w:r w:rsidRPr="00591008">
              <w:rPr>
                <w:rFonts w:ascii="Calibri" w:hAnsi="Calibri" w:cs="Calibri"/>
                <w:lang w:val="bg-BG"/>
              </w:rPr>
              <w:t>играта</w:t>
            </w:r>
            <w:r w:rsidR="006255D2">
              <w:rPr>
                <w:rFonts w:ascii="Calibri" w:hAnsi="Calibri" w:cs="Calibri"/>
              </w:rPr>
              <w:t>.</w:t>
            </w:r>
          </w:p>
          <w:p w14:paraId="0AD4CE22" w14:textId="00D84E10" w:rsidR="00591008" w:rsidRPr="00591008" w:rsidRDefault="00591008" w:rsidP="00591008">
            <w:r w:rsidRPr="00591008">
              <w:rPr>
                <w:rFonts w:ascii="Calibri" w:hAnsi="Calibri" w:cs="Calibri"/>
                <w:lang w:val="bg-BG"/>
              </w:rPr>
              <w:t>Направихме</w:t>
            </w:r>
            <w:r w:rsidRPr="00591008">
              <w:rPr>
                <w:lang w:val="bg-BG"/>
              </w:rPr>
              <w:t xml:space="preserve"> </w:t>
            </w:r>
            <w:r w:rsidRPr="00591008">
              <w:rPr>
                <w:rFonts w:ascii="Calibri" w:hAnsi="Calibri" w:cs="Calibri"/>
                <w:lang w:val="bg-BG"/>
              </w:rPr>
              <w:t>презентация</w:t>
            </w:r>
            <w:r w:rsidRPr="00591008">
              <w:rPr>
                <w:lang w:val="bg-BG"/>
              </w:rPr>
              <w:t xml:space="preserve"> </w:t>
            </w:r>
            <w:r w:rsidRPr="00591008">
              <w:rPr>
                <w:rFonts w:ascii="Calibri" w:hAnsi="Calibri" w:cs="Calibri"/>
                <w:lang w:val="bg-BG"/>
              </w:rPr>
              <w:t>и</w:t>
            </w:r>
            <w:r w:rsidRPr="00591008">
              <w:rPr>
                <w:lang w:val="bg-BG"/>
              </w:rPr>
              <w:t xml:space="preserve"> </w:t>
            </w:r>
            <w:r w:rsidRPr="00591008">
              <w:rPr>
                <w:rFonts w:ascii="Calibri" w:hAnsi="Calibri" w:cs="Calibri"/>
                <w:lang w:val="bg-BG"/>
              </w:rPr>
              <w:t>документация</w:t>
            </w:r>
            <w:r w:rsidR="006255D2">
              <w:rPr>
                <w:rFonts w:ascii="Calibri" w:hAnsi="Calibri" w:cs="Calibri"/>
              </w:rPr>
              <w:t>.</w:t>
            </w:r>
          </w:p>
          <w:p w14:paraId="15F93612" w14:textId="6B8033EC" w:rsidR="00591008" w:rsidRPr="00591008" w:rsidRDefault="00591008" w:rsidP="00591008">
            <w:r w:rsidRPr="00591008">
              <w:rPr>
                <w:rFonts w:ascii="Calibri" w:hAnsi="Calibri" w:cs="Calibri"/>
                <w:lang w:val="bg-BG"/>
              </w:rPr>
              <w:t>Упражнявахме</w:t>
            </w:r>
            <w:r w:rsidRPr="00591008">
              <w:rPr>
                <w:lang w:val="bg-BG"/>
              </w:rPr>
              <w:t xml:space="preserve"> </w:t>
            </w:r>
            <w:r w:rsidRPr="00591008">
              <w:rPr>
                <w:rFonts w:ascii="Calibri" w:hAnsi="Calibri" w:cs="Calibri"/>
                <w:lang w:val="bg-BG"/>
              </w:rPr>
              <w:t>презентирането</w:t>
            </w:r>
            <w:r w:rsidRPr="00591008">
              <w:rPr>
                <w:lang w:val="bg-BG"/>
              </w:rPr>
              <w:t xml:space="preserve"> </w:t>
            </w:r>
            <w:r w:rsidRPr="00591008">
              <w:rPr>
                <w:rFonts w:ascii="Calibri" w:hAnsi="Calibri" w:cs="Calibri"/>
                <w:lang w:val="bg-BG"/>
              </w:rPr>
              <w:t>си</w:t>
            </w:r>
            <w:r w:rsidR="006255D2">
              <w:rPr>
                <w:rFonts w:ascii="Calibri" w:hAnsi="Calibri" w:cs="Calibri"/>
              </w:rPr>
              <w:t>.</w:t>
            </w:r>
          </w:p>
          <w:p w14:paraId="264C56CA" w14:textId="3AC362E9" w:rsidR="00741125" w:rsidRPr="00906BEE" w:rsidRDefault="00741125" w:rsidP="00591008"/>
        </w:tc>
        <w:tc>
          <w:tcPr>
            <w:tcW w:w="672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21"/>
            </w:tblGrid>
            <w:tr w:rsidR="00C612DA" w:rsidRPr="00906BEE" w14:paraId="05466FA6" w14:textId="77777777" w:rsidTr="00D81391">
              <w:trPr>
                <w:trHeight w:hRule="exact" w:val="1334"/>
              </w:trPr>
              <w:tc>
                <w:tcPr>
                  <w:tcW w:w="6722" w:type="dxa"/>
                  <w:vAlign w:val="center"/>
                </w:tcPr>
                <w:p w14:paraId="1E235DB5" w14:textId="1850D7FA" w:rsidR="00D81391" w:rsidRDefault="00093522" w:rsidP="00D81391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43D6133651A64BA085F559FCB23FB567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D81391">
                        <w:t>Error-MAKERS</w:t>
                      </w:r>
                    </w:sdtContent>
                  </w:sdt>
                </w:p>
                <w:p w14:paraId="73AB14B6" w14:textId="68002D60" w:rsidR="00906BEE" w:rsidRPr="00D81391" w:rsidRDefault="00D81391" w:rsidP="00D81391">
                  <w:pPr>
                    <w:pStyle w:val="Heading1"/>
                    <w:rPr>
                      <w:i/>
                      <w:iCs/>
                      <w:sz w:val="28"/>
                      <w:szCs w:val="16"/>
                    </w:rPr>
                  </w:pPr>
                  <w:r w:rsidRPr="00D81391">
                    <w:rPr>
                      <w:i/>
                      <w:iCs/>
                      <w:caps w:val="0"/>
                      <w:sz w:val="24"/>
                      <w:szCs w:val="14"/>
                      <w:lang w:val="bg-BG"/>
                    </w:rPr>
                    <w:t>Тема:</w:t>
                  </w:r>
                  <w:r>
                    <w:rPr>
                      <w:i/>
                      <w:iCs/>
                      <w:caps w:val="0"/>
                      <w:sz w:val="24"/>
                      <w:szCs w:val="14"/>
                    </w:rPr>
                    <w:t>G</w:t>
                  </w:r>
                  <w:r w:rsidRPr="00D81391">
                    <w:rPr>
                      <w:i/>
                      <w:iCs/>
                      <w:caps w:val="0"/>
                      <w:sz w:val="24"/>
                      <w:szCs w:val="14"/>
                    </w:rPr>
                    <w:t>ame of word or math game</w:t>
                  </w:r>
                </w:p>
              </w:tc>
            </w:tr>
          </w:tbl>
          <w:p w14:paraId="019B500E" w14:textId="266A08C0" w:rsidR="002C2CDD" w:rsidRPr="00D81391" w:rsidRDefault="00D81391" w:rsidP="00591008">
            <w:pPr>
              <w:pStyle w:val="Heading3"/>
              <w:rPr>
                <w:lang w:val="bg-BG"/>
              </w:rPr>
            </w:pPr>
            <w:r>
              <w:rPr>
                <w:lang w:val="bg-BG"/>
              </w:rPr>
              <w:t>цел</w:t>
            </w:r>
          </w:p>
          <w:p w14:paraId="7BEBB803" w14:textId="73B34332" w:rsidR="001614A4" w:rsidRPr="00D81391" w:rsidRDefault="00591008" w:rsidP="007569C1">
            <w:pPr>
              <w:rPr>
                <w:rFonts w:ascii="Calibri" w:hAnsi="Calibri" w:cs="Calibri"/>
                <w:lang w:val="bg-BG"/>
              </w:rPr>
            </w:pPr>
            <w:r>
              <w:rPr>
                <w:rFonts w:ascii="Calibri" w:hAnsi="Calibri" w:cs="Calibri"/>
                <w:lang w:val="bg-BG"/>
              </w:rPr>
              <w:t xml:space="preserve">Целта ни е да създаден игра с думи или математическа игра, която </w:t>
            </w:r>
            <w:r>
              <w:rPr>
                <w:rFonts w:ascii="Calibri" w:hAnsi="Calibri" w:cs="Calibri"/>
                <w:lang w:val="bg-BG"/>
              </w:rPr>
              <w:t xml:space="preserve">да е писана изцяло на </w:t>
            </w:r>
            <w:r>
              <w:rPr>
                <w:rFonts w:ascii="Calibri" w:hAnsi="Calibri" w:cs="Calibri"/>
              </w:rPr>
              <w:t xml:space="preserve">C++ </w:t>
            </w:r>
            <w:r>
              <w:rPr>
                <w:rFonts w:ascii="Calibri" w:hAnsi="Calibri" w:cs="Calibri"/>
                <w:lang w:val="bg-BG"/>
              </w:rPr>
              <w:t xml:space="preserve">. </w:t>
            </w:r>
            <w:r>
              <w:rPr>
                <w:rFonts w:ascii="Calibri" w:hAnsi="Calibri" w:cs="Calibri"/>
                <w:lang w:val="bg-BG"/>
              </w:rPr>
              <w:t xml:space="preserve">Ние избрахме да правим игра с думи – </w:t>
            </w:r>
            <w:proofErr w:type="spellStart"/>
            <w:r>
              <w:rPr>
                <w:rFonts w:ascii="Calibri" w:hAnsi="Calibri" w:cs="Calibri"/>
                <w:lang w:val="bg-BG"/>
              </w:rPr>
              <w:t>Бесеница</w:t>
            </w:r>
            <w:proofErr w:type="spellEnd"/>
            <w:r>
              <w:rPr>
                <w:rFonts w:ascii="Calibri" w:hAnsi="Calibri" w:cs="Calibri"/>
                <w:lang w:val="bg-BG"/>
              </w:rPr>
              <w:t>. Когато въведен някаква думи, да може другия човек да се опита да я познае. Ако не нацелва правилната буква ще се появява част от човече, което го бесят. Ако цялото човече се дорисува, а думата не е позната човека губи, а ако я познае преди човечето да стане цяло, той печели.</w:t>
            </w:r>
          </w:p>
          <w:p w14:paraId="5C8EA2CA" w14:textId="0C4A61E0" w:rsidR="002C2CDD" w:rsidRPr="00D81391" w:rsidRDefault="00D81391" w:rsidP="007569C1">
            <w:pPr>
              <w:pStyle w:val="Heading3"/>
              <w:rPr>
                <w:lang w:val="bg-BG"/>
              </w:rPr>
            </w:pPr>
            <w:r>
              <w:rPr>
                <w:lang w:val="bg-BG"/>
              </w:rPr>
              <w:t>Работа в екип</w:t>
            </w:r>
          </w:p>
          <w:p w14:paraId="363F394A" w14:textId="3FC574EB" w:rsidR="002C2CDD" w:rsidRPr="00591008" w:rsidRDefault="00591008" w:rsidP="00D81391">
            <w:pPr>
              <w:rPr>
                <w:rFonts w:ascii="Calibri" w:hAnsi="Calibri" w:cs="Calibri"/>
                <w:lang w:val="bg-BG"/>
              </w:rPr>
            </w:pPr>
            <w:r>
              <w:rPr>
                <w:rFonts w:ascii="Calibri" w:hAnsi="Calibri" w:cs="Calibri"/>
                <w:lang w:val="bg-BG"/>
              </w:rPr>
              <w:t xml:space="preserve">Основно провеждахме нашите срещи в </w:t>
            </w:r>
            <w:r>
              <w:rPr>
                <w:rFonts w:ascii="Calibri" w:hAnsi="Calibri" w:cs="Calibri"/>
              </w:rPr>
              <w:t xml:space="preserve">Microsoft Teams. </w:t>
            </w:r>
            <w:r>
              <w:rPr>
                <w:rFonts w:ascii="Calibri" w:hAnsi="Calibri" w:cs="Calibri"/>
                <w:lang w:val="bg-BG"/>
              </w:rPr>
              <w:t>Всяка седмица се събирахме, за да обсъдим идеите и да видим кой до къде е стигнал с неговата част.</w:t>
            </w:r>
            <w:r w:rsidR="00E20541">
              <w:rPr>
                <w:rFonts w:ascii="Calibri" w:hAnsi="Calibri" w:cs="Calibri"/>
                <w:lang w:val="bg-BG"/>
              </w:rPr>
              <w:t xml:space="preserve"> </w:t>
            </w:r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bg-BG"/>
              </w:rPr>
              <w:t>П</w:t>
            </w:r>
            <w:proofErr w:type="spellStart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оследната</w:t>
            </w:r>
            <w:proofErr w:type="spellEnd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седмица</w:t>
            </w:r>
            <w:proofErr w:type="spellEnd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се</w:t>
            </w:r>
            <w:proofErr w:type="spellEnd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събрахме</w:t>
            </w:r>
            <w:proofErr w:type="spellEnd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два</w:t>
            </w:r>
            <w:proofErr w:type="spellEnd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пъти</w:t>
            </w:r>
            <w:proofErr w:type="spellEnd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, </w:t>
            </w:r>
            <w:proofErr w:type="spellStart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за</w:t>
            </w:r>
            <w:proofErr w:type="spellEnd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да</w:t>
            </w:r>
            <w:proofErr w:type="spellEnd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прегледаме</w:t>
            </w:r>
            <w:proofErr w:type="spellEnd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проекта</w:t>
            </w:r>
            <w:proofErr w:type="spellEnd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, </w:t>
            </w:r>
            <w:proofErr w:type="spellStart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да</w:t>
            </w:r>
            <w:proofErr w:type="spellEnd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съставим</w:t>
            </w:r>
            <w:proofErr w:type="spellEnd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презентация</w:t>
            </w:r>
            <w:proofErr w:type="spellEnd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и </w:t>
            </w:r>
            <w:proofErr w:type="spellStart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документация</w:t>
            </w:r>
            <w:proofErr w:type="spellEnd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и  </w:t>
            </w:r>
            <w:proofErr w:type="spellStart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да</w:t>
            </w:r>
            <w:proofErr w:type="spellEnd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упражним</w:t>
            </w:r>
            <w:proofErr w:type="spellEnd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презентирането</w:t>
            </w:r>
            <w:proofErr w:type="spellEnd"/>
            <w:r w:rsidR="005D0BC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. </w:t>
            </w:r>
          </w:p>
          <w:p w14:paraId="3285AE7D" w14:textId="5FB9F1DA" w:rsidR="002C2CDD" w:rsidRPr="00D81391" w:rsidRDefault="00D81391" w:rsidP="007569C1">
            <w:pPr>
              <w:pStyle w:val="Heading3"/>
              <w:rPr>
                <w:lang w:val="bg-BG"/>
              </w:rPr>
            </w:pPr>
            <w:r>
              <w:rPr>
                <w:lang w:val="bg-BG"/>
              </w:rPr>
              <w:t>Изполвани технологии</w:t>
            </w:r>
          </w:p>
          <w:p w14:paraId="4D83CCBF" w14:textId="7356F224" w:rsidR="00741125" w:rsidRPr="00906BEE" w:rsidRDefault="00E20541" w:rsidP="00741125">
            <w:r w:rsidRPr="00E20541">
              <w:rPr>
                <w:rFonts w:ascii="Calibri" w:hAnsi="Calibri" w:cs="Calibri"/>
                <w:lang w:val="bg-BG"/>
              </w:rPr>
              <w:t xml:space="preserve">Технологиите които бяха използвани са </w:t>
            </w:r>
            <w:proofErr w:type="spellStart"/>
            <w:r w:rsidRPr="00E20541">
              <w:rPr>
                <w:rFonts w:ascii="Calibri" w:hAnsi="Calibri" w:cs="Calibri"/>
                <w:lang w:val="bg-BG"/>
              </w:rPr>
              <w:t>Visual</w:t>
            </w:r>
            <w:proofErr w:type="spellEnd"/>
            <w:r w:rsidRPr="00E20541">
              <w:rPr>
                <w:rFonts w:ascii="Calibri" w:hAnsi="Calibri" w:cs="Calibri"/>
                <w:lang w:val="bg-BG"/>
              </w:rPr>
              <w:t xml:space="preserve"> </w:t>
            </w:r>
            <w:proofErr w:type="spellStart"/>
            <w:r w:rsidRPr="00E20541">
              <w:rPr>
                <w:rFonts w:ascii="Calibri" w:hAnsi="Calibri" w:cs="Calibri"/>
                <w:lang w:val="bg-BG"/>
              </w:rPr>
              <w:t>Studio</w:t>
            </w:r>
            <w:proofErr w:type="spellEnd"/>
            <w:r>
              <w:rPr>
                <w:rFonts w:ascii="Calibri" w:hAnsi="Calibri" w:cs="Calibri"/>
                <w:lang w:val="bg-BG"/>
              </w:rPr>
              <w:t>,</w:t>
            </w:r>
            <w:r w:rsidRPr="00E20541">
              <w:rPr>
                <w:rFonts w:ascii="Calibri" w:hAnsi="Calibri" w:cs="Calibri"/>
                <w:lang w:val="bg-BG"/>
              </w:rPr>
              <w:t xml:space="preserve"> където създавахме наш</w:t>
            </w:r>
            <w:r>
              <w:rPr>
                <w:rFonts w:ascii="Calibri" w:hAnsi="Calibri" w:cs="Calibri"/>
                <w:lang w:val="bg-BG"/>
              </w:rPr>
              <w:t>ата игра</w:t>
            </w:r>
            <w:r w:rsidRPr="00E20541">
              <w:rPr>
                <w:rFonts w:ascii="Calibri" w:hAnsi="Calibri" w:cs="Calibri"/>
                <w:lang w:val="bg-BG"/>
              </w:rPr>
              <w:t xml:space="preserve">, </w:t>
            </w:r>
            <w:r>
              <w:rPr>
                <w:rFonts w:ascii="Calibri" w:hAnsi="Calibri" w:cs="Calibri"/>
              </w:rPr>
              <w:t>GitHub</w:t>
            </w:r>
            <w:r w:rsidRPr="00E20541">
              <w:rPr>
                <w:rFonts w:ascii="Calibri" w:hAnsi="Calibri" w:cs="Calibri"/>
                <w:lang w:val="bg-BG"/>
              </w:rPr>
              <w:t xml:space="preserve"> за съвместната работа, Microsoft</w:t>
            </w:r>
            <w:r>
              <w:rPr>
                <w:rFonts w:ascii="Calibri" w:hAnsi="Calibri" w:cs="Calibri"/>
              </w:rPr>
              <w:t xml:space="preserve"> Teams</w:t>
            </w:r>
            <w:r w:rsidRPr="00E20541">
              <w:rPr>
                <w:rFonts w:ascii="Calibri" w:hAnsi="Calibri" w:cs="Calibri"/>
                <w:lang w:val="bg-BG"/>
              </w:rPr>
              <w:t xml:space="preserve"> за комуникацията, Word за създаване на материали използвани в уебсайта и  PowerPoint за създаването на презентацията.</w:t>
            </w:r>
          </w:p>
        </w:tc>
      </w:tr>
    </w:tbl>
    <w:p w14:paraId="019DA7F1" w14:textId="04CC9912" w:rsidR="00C62C50" w:rsidRDefault="00C62C50" w:rsidP="00E22E87">
      <w:pPr>
        <w:pStyle w:val="NoSpacing"/>
      </w:pPr>
    </w:p>
    <w:p w14:paraId="3818F146" w14:textId="2FECEAF0" w:rsidR="00D81391" w:rsidRPr="00E21B56" w:rsidRDefault="00D81391" w:rsidP="00E22E87">
      <w:pPr>
        <w:pStyle w:val="NoSpacing"/>
        <w:rPr>
          <w:rFonts w:ascii="Times New Roman" w:hAnsi="Times New Roman"/>
          <w:lang w:val="bg-BG"/>
        </w:rPr>
      </w:pPr>
    </w:p>
    <w:p w14:paraId="2EFDD13B" w14:textId="5A508851" w:rsidR="00D81391" w:rsidRDefault="00D81391" w:rsidP="00E22E87">
      <w:pPr>
        <w:pStyle w:val="NoSpacing"/>
      </w:pPr>
    </w:p>
    <w:p w14:paraId="5E8A7AFE" w14:textId="019D4DE0" w:rsidR="00D81391" w:rsidRDefault="00D81391" w:rsidP="00E22E87">
      <w:pPr>
        <w:pStyle w:val="NoSpacing"/>
      </w:pPr>
    </w:p>
    <w:p w14:paraId="0AC1378F" w14:textId="77777777" w:rsidR="00D81391" w:rsidRPr="00591008" w:rsidRDefault="00D81391" w:rsidP="00D81391">
      <w:pPr>
        <w:pStyle w:val="Heading5"/>
        <w:jc w:val="right"/>
        <w:rPr>
          <w:lang w:val="bg-BG"/>
        </w:rPr>
      </w:pPr>
    </w:p>
    <w:sectPr w:rsidR="00D81391" w:rsidRPr="00591008" w:rsidSect="00EF7CC9">
      <w:headerReference w:type="default" r:id="rId8"/>
      <w:footerReference w:type="default" r:id="rId9"/>
      <w:footerReference w:type="first" r:id="rId10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6DA9C" w14:textId="77777777" w:rsidR="00093522" w:rsidRDefault="00093522" w:rsidP="00713050">
      <w:pPr>
        <w:spacing w:line="240" w:lineRule="auto"/>
      </w:pPr>
      <w:r>
        <w:separator/>
      </w:r>
    </w:p>
  </w:endnote>
  <w:endnote w:type="continuationSeparator" w:id="0">
    <w:p w14:paraId="1897C10F" w14:textId="77777777" w:rsidR="00093522" w:rsidRDefault="0009352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47F8F0B0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2898F81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B5590CE" wp14:editId="4CA1145D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06E0F75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253265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A97126B" wp14:editId="70AA7C84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F15763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AF3000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777D880" wp14:editId="2BB98CC7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EFDA1A7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7558C6D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85A85D0" wp14:editId="13CC3609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C2190A6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22D67E18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4366788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62E8CD9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2DE1C66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DF45E67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B02F1F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63"/>
      <w:gridCol w:w="5249"/>
    </w:tblGrid>
    <w:tr w:rsidR="001614A4" w14:paraId="246FB4CF" w14:textId="77777777">
      <w:trPr>
        <w:trHeight w:hRule="exact" w:val="115"/>
        <w:jc w:val="center"/>
      </w:trPr>
      <w:tc>
        <w:tcPr>
          <w:tcW w:w="4686" w:type="dxa"/>
          <w:shd w:val="clear" w:color="auto" w:fill="EA4E4E" w:themeFill="accent1"/>
          <w:tcMar>
            <w:top w:w="0" w:type="dxa"/>
            <w:bottom w:w="0" w:type="dxa"/>
          </w:tcMar>
        </w:tcPr>
        <w:p w14:paraId="0DFA40C1" w14:textId="77777777" w:rsidR="001614A4" w:rsidRDefault="001614A4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EA4E4E" w:themeFill="accent1"/>
          <w:tcMar>
            <w:top w:w="0" w:type="dxa"/>
            <w:bottom w:w="0" w:type="dxa"/>
          </w:tcMar>
        </w:tcPr>
        <w:p w14:paraId="5492F28C" w14:textId="77777777" w:rsidR="001614A4" w:rsidRDefault="001614A4">
          <w:pPr>
            <w:pStyle w:val="Header"/>
            <w:jc w:val="right"/>
            <w:rPr>
              <w:caps/>
              <w:sz w:val="18"/>
            </w:rPr>
          </w:pPr>
        </w:p>
      </w:tc>
    </w:tr>
    <w:tr w:rsidR="001614A4" w14:paraId="37877268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1037155E" w14:textId="55443F93" w:rsidR="001614A4" w:rsidRPr="001614A4" w:rsidRDefault="001614A4" w:rsidP="001614A4">
          <w:pPr>
            <w:pStyle w:val="Footer"/>
            <w:jc w:val="left"/>
            <w:rPr>
              <w:caps w:val="0"/>
              <w:color w:val="000000" w:themeColor="text1"/>
              <w:sz w:val="32"/>
              <w:szCs w:val="32"/>
              <w:lang w:val="bg-BG"/>
            </w:rPr>
          </w:pPr>
          <w:r w:rsidRPr="001614A4">
            <w:rPr>
              <w:caps w:val="0"/>
              <w:color w:val="000000" w:themeColor="text1"/>
              <w:sz w:val="32"/>
              <w:szCs w:val="32"/>
              <w:lang w:val="bg-BG"/>
            </w:rPr>
            <w:t>Заключение</w:t>
          </w:r>
        </w:p>
        <w:p w14:paraId="6C783BC5" w14:textId="3F2A9ABA" w:rsidR="001614A4" w:rsidRPr="00E20541" w:rsidRDefault="00E20541" w:rsidP="001614A4">
          <w:pPr>
            <w:pStyle w:val="Footer"/>
            <w:jc w:val="left"/>
            <w:rPr>
              <w:caps w:val="0"/>
              <w:color w:val="808080" w:themeColor="background1" w:themeShade="80"/>
              <w:sz w:val="18"/>
              <w:szCs w:val="18"/>
            </w:rPr>
          </w:pPr>
          <w:r w:rsidRPr="00E20541">
            <w:rPr>
              <w:rFonts w:eastAsiaTheme="majorEastAsia" w:cstheme="majorBidi"/>
              <w:caps w:val="0"/>
              <w:color w:val="000000" w:themeColor="text1"/>
              <w:lang w:val="bg-BG"/>
            </w:rPr>
            <w:t xml:space="preserve">В резултат от съвместната работа на екипа по проекта се създаде  </w:t>
          </w:r>
          <w:r>
            <w:rPr>
              <w:rFonts w:eastAsiaTheme="majorEastAsia" w:cstheme="majorBidi"/>
              <w:caps w:val="0"/>
              <w:color w:val="000000" w:themeColor="text1"/>
              <w:lang w:val="bg-BG"/>
            </w:rPr>
            <w:t xml:space="preserve">играта </w:t>
          </w:r>
          <w:proofErr w:type="spellStart"/>
          <w:r>
            <w:rPr>
              <w:rFonts w:eastAsiaTheme="majorEastAsia" w:cstheme="majorBidi"/>
              <w:caps w:val="0"/>
              <w:color w:val="000000" w:themeColor="text1"/>
              <w:lang w:val="bg-BG"/>
            </w:rPr>
            <w:t>Бесеница</w:t>
          </w:r>
          <w:proofErr w:type="spellEnd"/>
          <w:r>
            <w:rPr>
              <w:rFonts w:eastAsiaTheme="majorEastAsia" w:cstheme="majorBidi"/>
              <w:caps w:val="0"/>
              <w:color w:val="000000" w:themeColor="text1"/>
              <w:lang w:val="bg-BG"/>
            </w:rPr>
            <w:t xml:space="preserve"> изцяло на </w:t>
          </w:r>
          <w:r>
            <w:rPr>
              <w:rFonts w:eastAsiaTheme="majorEastAsia" w:cstheme="majorBidi"/>
              <w:caps w:val="0"/>
              <w:color w:val="000000" w:themeColor="text1"/>
            </w:rPr>
            <w:t xml:space="preserve">C++ </w:t>
          </w:r>
        </w:p>
      </w:tc>
      <w:tc>
        <w:tcPr>
          <w:tcW w:w="4674" w:type="dxa"/>
          <w:shd w:val="clear" w:color="auto" w:fill="auto"/>
          <w:vAlign w:val="center"/>
        </w:tcPr>
        <w:p w14:paraId="5B99D4D9" w14:textId="121BF2F4" w:rsidR="001614A4" w:rsidRPr="001614A4" w:rsidRDefault="001614A4">
          <w:pPr>
            <w:pStyle w:val="Footer"/>
            <w:jc w:val="right"/>
            <w:rPr>
              <w:caps w:val="0"/>
              <w:color w:val="808080" w:themeColor="background1" w:themeShade="80"/>
              <w:sz w:val="18"/>
              <w:szCs w:val="18"/>
            </w:rPr>
          </w:pPr>
          <w:r>
            <w:rPr>
              <w:caps w:val="0"/>
              <w:color w:val="808080" w:themeColor="background1" w:themeShade="80"/>
              <w:sz w:val="18"/>
              <w:szCs w:val="18"/>
            </w:rPr>
            <w:t>Error-Makers</w:t>
          </w:r>
        </w:p>
      </w:tc>
    </w:tr>
  </w:tbl>
  <w:p w14:paraId="30CFA97D" w14:textId="262253EC" w:rsidR="00217980" w:rsidRPr="001614A4" w:rsidRDefault="00217980" w:rsidP="00D81391">
    <w:pPr>
      <w:pStyle w:val="Footer"/>
      <w:jc w:val="left"/>
      <w:rPr>
        <w:color w:val="000000" w:themeColor="text1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26B8A" w14:textId="77777777" w:rsidR="00093522" w:rsidRDefault="00093522" w:rsidP="00713050">
      <w:pPr>
        <w:spacing w:line="240" w:lineRule="auto"/>
      </w:pPr>
      <w:r>
        <w:separator/>
      </w:r>
    </w:p>
  </w:footnote>
  <w:footnote w:type="continuationSeparator" w:id="0">
    <w:p w14:paraId="4D190AB7" w14:textId="77777777" w:rsidR="00093522" w:rsidRDefault="0009352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02FC8449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D0DD7B5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2B71E22" wp14:editId="660BBCC4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47D39F7" id="Group 3" o:spid="_x0000_s1026" alt="&quot;&quot;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EEA6743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47193350" w14:textId="77777777" w:rsidR="001A5CA9" w:rsidRPr="009B3C40" w:rsidRDefault="00093522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37D56F3DFE7B4F3EB83F18773B1FE0F6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2CD267F2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21883F99" w14:textId="77777777" w:rsidR="001A5CA9" w:rsidRPr="00F207C0" w:rsidRDefault="001A5CA9" w:rsidP="001A5CA9"/>
      </w:tc>
    </w:tr>
  </w:tbl>
  <w:p w14:paraId="2C6BA4BC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4B511D7"/>
    <w:multiLevelType w:val="hybridMultilevel"/>
    <w:tmpl w:val="55F628D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91"/>
    <w:rsid w:val="00091382"/>
    <w:rsid w:val="0009352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614A4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B51A5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A68FA"/>
    <w:rsid w:val="00523479"/>
    <w:rsid w:val="00543DB7"/>
    <w:rsid w:val="005729B0"/>
    <w:rsid w:val="00583E4F"/>
    <w:rsid w:val="00591008"/>
    <w:rsid w:val="005D0BC5"/>
    <w:rsid w:val="006255D2"/>
    <w:rsid w:val="00641630"/>
    <w:rsid w:val="00684488"/>
    <w:rsid w:val="006A3CE7"/>
    <w:rsid w:val="006A7746"/>
    <w:rsid w:val="006C4C50"/>
    <w:rsid w:val="006D76B1"/>
    <w:rsid w:val="006E7E6E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74030"/>
    <w:rsid w:val="008848CA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E3511"/>
    <w:rsid w:val="009F7AD9"/>
    <w:rsid w:val="00A42540"/>
    <w:rsid w:val="00A50939"/>
    <w:rsid w:val="00A83413"/>
    <w:rsid w:val="00AA6A40"/>
    <w:rsid w:val="00AA75F6"/>
    <w:rsid w:val="00AD00FD"/>
    <w:rsid w:val="00AE2B4C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D04109"/>
    <w:rsid w:val="00D81391"/>
    <w:rsid w:val="00D97A41"/>
    <w:rsid w:val="00DD3CF6"/>
    <w:rsid w:val="00DD6416"/>
    <w:rsid w:val="00DF4E0A"/>
    <w:rsid w:val="00E02DCD"/>
    <w:rsid w:val="00E12C60"/>
    <w:rsid w:val="00E20541"/>
    <w:rsid w:val="00E21B56"/>
    <w:rsid w:val="00E22E87"/>
    <w:rsid w:val="00E57630"/>
    <w:rsid w:val="00E77593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64C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normaltextrun">
    <w:name w:val="normaltextrun"/>
    <w:basedOn w:val="DefaultParagraphFont"/>
    <w:rsid w:val="005D0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2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US%7b489C7397-3D04-44A4-A1A2-62708C6DDCFF%7d\%7b593BE52D-F802-4287-A4D7-0379165371E8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D6133651A64BA085F559FCB23FB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2020F-209C-467D-BD0C-A69DA8ECEE1F}"/>
      </w:docPartPr>
      <w:docPartBody>
        <w:p w:rsidR="00000000" w:rsidRDefault="00D501A3">
          <w:pPr>
            <w:pStyle w:val="43D6133651A64BA085F559FCB23FB567"/>
          </w:pPr>
          <w:r>
            <w:t>Your name</w:t>
          </w:r>
        </w:p>
      </w:docPartBody>
    </w:docPart>
    <w:docPart>
      <w:docPartPr>
        <w:name w:val="37D56F3DFE7B4F3EB83F18773B1FE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2326C-FEBA-45C2-8DC5-3616E082E527}"/>
      </w:docPartPr>
      <w:docPartBody>
        <w:p w:rsidR="00000000" w:rsidRDefault="00D501A3">
          <w:pPr>
            <w:pStyle w:val="37D56F3DFE7B4F3EB83F18773B1FE0F6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5B"/>
    <w:rsid w:val="000B055B"/>
    <w:rsid w:val="00D5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99DC7CB7C74E79AD8E7170C5615179">
    <w:name w:val="D499DC7CB7C74E79AD8E7170C5615179"/>
  </w:style>
  <w:style w:type="paragraph" w:customStyle="1" w:styleId="844F35F991694357AAB8D62B0CB2FADC">
    <w:name w:val="844F35F991694357AAB8D62B0CB2FADC"/>
  </w:style>
  <w:style w:type="paragraph" w:customStyle="1" w:styleId="071B4339EB8F4B5F87E7260001BAEF97">
    <w:name w:val="071B4339EB8F4B5F87E7260001BAEF97"/>
  </w:style>
  <w:style w:type="paragraph" w:customStyle="1" w:styleId="559489E4D23046BBBA9BB6F843117B6A">
    <w:name w:val="559489E4D23046BBBA9BB6F843117B6A"/>
  </w:style>
  <w:style w:type="paragraph" w:customStyle="1" w:styleId="F9911B3416CF41F3B6AE877771067462">
    <w:name w:val="F9911B3416CF41F3B6AE877771067462"/>
  </w:style>
  <w:style w:type="paragraph" w:customStyle="1" w:styleId="43D6133651A64BA085F559FCB23FB567">
    <w:name w:val="43D6133651A64BA085F559FCB23FB567"/>
  </w:style>
  <w:style w:type="paragraph" w:customStyle="1" w:styleId="10534FCDB08D436799F62C2E081E2164">
    <w:name w:val="10534FCDB08D436799F62C2E081E2164"/>
  </w:style>
  <w:style w:type="paragraph" w:customStyle="1" w:styleId="14CF7398C4B141B7A1FAEF48F162F1F4">
    <w:name w:val="14CF7398C4B141B7A1FAEF48F162F1F4"/>
  </w:style>
  <w:style w:type="paragraph" w:customStyle="1" w:styleId="08A4E2ECFAC4421EAB6F5CCABC9817C7">
    <w:name w:val="08A4E2ECFAC4421EAB6F5CCABC9817C7"/>
  </w:style>
  <w:style w:type="paragraph" w:customStyle="1" w:styleId="D48527C4F8524F6083E8F95B84711401">
    <w:name w:val="D48527C4F8524F6083E8F95B84711401"/>
  </w:style>
  <w:style w:type="paragraph" w:customStyle="1" w:styleId="5CE4C85939834D41A1D37FDF9EA7DC60">
    <w:name w:val="5CE4C85939834D41A1D37FDF9EA7DC60"/>
  </w:style>
  <w:style w:type="paragraph" w:customStyle="1" w:styleId="68BDA4868D2842749CC7F6BFED7810C9">
    <w:name w:val="68BDA4868D2842749CC7F6BFED7810C9"/>
  </w:style>
  <w:style w:type="paragraph" w:customStyle="1" w:styleId="62E1843582EB4873912BED13B1E22D01">
    <w:name w:val="62E1843582EB4873912BED13B1E22D01"/>
  </w:style>
  <w:style w:type="paragraph" w:customStyle="1" w:styleId="496E0D79897E4327BC6731406DBB2C60">
    <w:name w:val="496E0D79897E4327BC6731406DBB2C60"/>
  </w:style>
  <w:style w:type="paragraph" w:customStyle="1" w:styleId="DD2D4FD9A06647F2A9AB41308587B52D">
    <w:name w:val="DD2D4FD9A06647F2A9AB41308587B52D"/>
  </w:style>
  <w:style w:type="paragraph" w:customStyle="1" w:styleId="C69A7618233749B9B7D7F1078ECF415B">
    <w:name w:val="C69A7618233749B9B7D7F1078ECF415B"/>
  </w:style>
  <w:style w:type="paragraph" w:customStyle="1" w:styleId="36A9DA9B759F490AAD5A78607919AED1">
    <w:name w:val="36A9DA9B759F490AAD5A78607919AED1"/>
  </w:style>
  <w:style w:type="paragraph" w:customStyle="1" w:styleId="79E0D7A59E074BF896C2DA29370208B9">
    <w:name w:val="79E0D7A59E074BF896C2DA29370208B9"/>
  </w:style>
  <w:style w:type="paragraph" w:customStyle="1" w:styleId="B8B60B2FE3B14D4BAD9CF400E8014291">
    <w:name w:val="B8B60B2FE3B14D4BAD9CF400E8014291"/>
  </w:style>
  <w:style w:type="paragraph" w:customStyle="1" w:styleId="E3E095F033A3494392A5F5BFC9D3083B">
    <w:name w:val="E3E095F033A3494392A5F5BFC9D3083B"/>
  </w:style>
  <w:style w:type="paragraph" w:customStyle="1" w:styleId="4D6E48E676C045949883E98ACA4D5DAA">
    <w:name w:val="4D6E48E676C045949883E98ACA4D5DAA"/>
  </w:style>
  <w:style w:type="paragraph" w:customStyle="1" w:styleId="6BB2616B931F4AAC812B98B379F6A1C7">
    <w:name w:val="6BB2616B931F4AAC812B98B379F6A1C7"/>
  </w:style>
  <w:style w:type="paragraph" w:customStyle="1" w:styleId="923CDC32FFD245B2B209EE8A64899E00">
    <w:name w:val="923CDC32FFD245B2B209EE8A64899E00"/>
  </w:style>
  <w:style w:type="paragraph" w:customStyle="1" w:styleId="1AE68E12CCA54EA896993004F086EAA1">
    <w:name w:val="1AE68E12CCA54EA896993004F086EAA1"/>
  </w:style>
  <w:style w:type="paragraph" w:customStyle="1" w:styleId="B4FDE9CCA73D4604BEB4D3820D8E432A">
    <w:name w:val="B4FDE9CCA73D4604BEB4D3820D8E432A"/>
  </w:style>
  <w:style w:type="paragraph" w:customStyle="1" w:styleId="4A5A3B1FFA9D4BBF88E8D0E67C534E74">
    <w:name w:val="4A5A3B1FFA9D4BBF88E8D0E67C534E74"/>
  </w:style>
  <w:style w:type="paragraph" w:customStyle="1" w:styleId="37D56F3DFE7B4F3EB83F18773B1FE0F6">
    <w:name w:val="37D56F3DFE7B4F3EB83F18773B1FE0F6"/>
  </w:style>
  <w:style w:type="paragraph" w:customStyle="1" w:styleId="0B935389490D40C3BAA904F39FA3D680">
    <w:name w:val="0B935389490D40C3BAA904F39FA3D680"/>
  </w:style>
  <w:style w:type="paragraph" w:customStyle="1" w:styleId="6E3063821DE943D1ABE6A7B0D156907A">
    <w:name w:val="6E3063821DE943D1ABE6A7B0D156907A"/>
  </w:style>
  <w:style w:type="paragraph" w:customStyle="1" w:styleId="11C9F545D28F4D8484B09EE20888F493">
    <w:name w:val="11C9F545D28F4D8484B09EE20888F493"/>
  </w:style>
  <w:style w:type="paragraph" w:customStyle="1" w:styleId="1414D657D9D64A5BA7D85D57731582C2">
    <w:name w:val="1414D657D9D64A5BA7D85D57731582C2"/>
    <w:rsid w:val="000B055B"/>
  </w:style>
  <w:style w:type="paragraph" w:customStyle="1" w:styleId="CB275BFA61024787BABBB68D2B4B9993">
    <w:name w:val="CB275BFA61024787BABBB68D2B4B9993"/>
    <w:rsid w:val="000B055B"/>
  </w:style>
  <w:style w:type="paragraph" w:customStyle="1" w:styleId="778D81D8BC8446319E4F023A270B5D65">
    <w:name w:val="778D81D8BC8446319E4F023A270B5D65"/>
    <w:rsid w:val="000B055B"/>
  </w:style>
  <w:style w:type="paragraph" w:customStyle="1" w:styleId="A6402FAB140B4DA7925B45BE2FCFAF42">
    <w:name w:val="A6402FAB140B4DA7925B45BE2FCFAF42"/>
    <w:rsid w:val="000B055B"/>
  </w:style>
  <w:style w:type="paragraph" w:customStyle="1" w:styleId="A6056003F32D43BE9115C00ECFC64B72">
    <w:name w:val="A6056003F32D43BE9115C00ECFC64B72"/>
    <w:rsid w:val="000B055B"/>
  </w:style>
  <w:style w:type="paragraph" w:customStyle="1" w:styleId="9765AEDF90D64B5EB3458C637FA34DB9">
    <w:name w:val="9765AEDF90D64B5EB3458C637FA34DB9"/>
    <w:rsid w:val="000B055B"/>
  </w:style>
  <w:style w:type="paragraph" w:customStyle="1" w:styleId="DC2A1223DF474F5D8F982B143D97F286">
    <w:name w:val="DC2A1223DF474F5D8F982B143D97F286"/>
    <w:rsid w:val="000B055B"/>
  </w:style>
  <w:style w:type="paragraph" w:customStyle="1" w:styleId="AD91B59474894A708E705959408D4176">
    <w:name w:val="AD91B59474894A708E705959408D4176"/>
    <w:rsid w:val="000B055B"/>
  </w:style>
  <w:style w:type="paragraph" w:customStyle="1" w:styleId="938F5B34B8984812BB912350FC8117AE">
    <w:name w:val="938F5B34B8984812BB912350FC8117AE"/>
    <w:rsid w:val="000B055B"/>
  </w:style>
  <w:style w:type="paragraph" w:customStyle="1" w:styleId="A9330987E45143E596AD8B8D9E990E71">
    <w:name w:val="A9330987E45143E596AD8B8D9E990E71"/>
    <w:rsid w:val="000B055B"/>
  </w:style>
  <w:style w:type="paragraph" w:customStyle="1" w:styleId="7DA7D9F0A154437792A00A15E9C53513">
    <w:name w:val="7DA7D9F0A154437792A00A15E9C53513"/>
    <w:rsid w:val="000B055B"/>
  </w:style>
  <w:style w:type="paragraph" w:customStyle="1" w:styleId="E4258AA89DAB40DBB11B70151C89435F">
    <w:name w:val="E4258AA89DAB40DBB11B70151C89435F"/>
    <w:rsid w:val="000B055B"/>
  </w:style>
  <w:style w:type="paragraph" w:customStyle="1" w:styleId="22D0A1C468E749BBA5E75E5BA42BFE4D">
    <w:name w:val="22D0A1C468E749BBA5E75E5BA42BFE4D"/>
    <w:rsid w:val="000B055B"/>
  </w:style>
  <w:style w:type="paragraph" w:customStyle="1" w:styleId="3D3B40162A2A4BBA984C757D0F6A222F">
    <w:name w:val="3D3B40162A2A4BBA984C757D0F6A222F"/>
    <w:rsid w:val="000B055B"/>
  </w:style>
  <w:style w:type="paragraph" w:customStyle="1" w:styleId="0B4B2BACC2484EEFACDED24CFBFB647B">
    <w:name w:val="0B4B2BACC2484EEFACDED24CFBFB647B"/>
    <w:rsid w:val="000B055B"/>
  </w:style>
  <w:style w:type="paragraph" w:customStyle="1" w:styleId="CA23C2F38CE649E39986E75A9107395B">
    <w:name w:val="CA23C2F38CE649E39986E75A9107395B"/>
    <w:rsid w:val="000B055B"/>
  </w:style>
  <w:style w:type="paragraph" w:customStyle="1" w:styleId="9CA0735C9BB04B26A3C91E5823C3E2EE">
    <w:name w:val="9CA0735C9BB04B26A3C91E5823C3E2EE"/>
    <w:rsid w:val="000B055B"/>
  </w:style>
  <w:style w:type="paragraph" w:customStyle="1" w:styleId="6E6C2903131D4B57A1EFA3C8BAA268C4">
    <w:name w:val="6E6C2903131D4B57A1EFA3C8BAA268C4"/>
    <w:rsid w:val="000B055B"/>
  </w:style>
  <w:style w:type="paragraph" w:customStyle="1" w:styleId="3F59E728E8F4461DB3B182894675B0CA">
    <w:name w:val="3F59E728E8F4461DB3B182894675B0CA"/>
    <w:rsid w:val="000B055B"/>
  </w:style>
  <w:style w:type="paragraph" w:customStyle="1" w:styleId="870B5E6922874D21A794DACF7DCA4BA5">
    <w:name w:val="870B5E6922874D21A794DACF7DCA4BA5"/>
    <w:rsid w:val="000B055B"/>
  </w:style>
  <w:style w:type="paragraph" w:customStyle="1" w:styleId="937B1F4D3E1E4F4B910A65342F9BA7B1">
    <w:name w:val="937B1F4D3E1E4F4B910A65342F9BA7B1"/>
    <w:rsid w:val="000B055B"/>
  </w:style>
  <w:style w:type="paragraph" w:customStyle="1" w:styleId="8722690013204ED7934E3F28145C9C8E">
    <w:name w:val="8722690013204ED7934E3F28145C9C8E"/>
    <w:rsid w:val="000B055B"/>
  </w:style>
  <w:style w:type="paragraph" w:customStyle="1" w:styleId="57470035736A4D3CA3042722C90EA362">
    <w:name w:val="57470035736A4D3CA3042722C90EA362"/>
    <w:rsid w:val="000B055B"/>
  </w:style>
  <w:style w:type="paragraph" w:customStyle="1" w:styleId="C288D395D6504D8A8A669C47DA1EF304">
    <w:name w:val="C288D395D6504D8A8A669C47DA1EF304"/>
    <w:rsid w:val="000B055B"/>
  </w:style>
  <w:style w:type="paragraph" w:customStyle="1" w:styleId="46C89D09BFF8478DAED1FDCF6FD36867">
    <w:name w:val="46C89D09BFF8478DAED1FDCF6FD36867"/>
    <w:rsid w:val="000B055B"/>
  </w:style>
  <w:style w:type="paragraph" w:customStyle="1" w:styleId="019AFFDF00A745AAA10EB628AEE9A44B">
    <w:name w:val="019AFFDF00A745AAA10EB628AEE9A44B"/>
    <w:rsid w:val="000B055B"/>
  </w:style>
  <w:style w:type="paragraph" w:customStyle="1" w:styleId="41DBCF4980924738917272A45857FCD5">
    <w:name w:val="41DBCF4980924738917272A45857FCD5"/>
    <w:rsid w:val="000B055B"/>
  </w:style>
  <w:style w:type="paragraph" w:customStyle="1" w:styleId="6BA843088459433C9946FF8220236680">
    <w:name w:val="6BA843088459433C9946FF8220236680"/>
    <w:rsid w:val="000B055B"/>
  </w:style>
  <w:style w:type="character" w:styleId="PlaceholderText">
    <w:name w:val="Placeholder Text"/>
    <w:basedOn w:val="DefaultParagraphFont"/>
    <w:uiPriority w:val="99"/>
    <w:semiHidden/>
    <w:rsid w:val="000B055B"/>
    <w:rPr>
      <w:color w:val="808080"/>
    </w:rPr>
  </w:style>
  <w:style w:type="paragraph" w:customStyle="1" w:styleId="3DB0B7EF470546248773A70B46136CD0">
    <w:name w:val="3DB0B7EF470546248773A70B46136CD0"/>
    <w:rsid w:val="000B05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{593BE52D-F802-4287-A4D7-0379165371E8}tf16392716_win32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ение</vt:lpstr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ение</dc:title>
  <dc:subject/>
  <dc:creator/>
  <cp:keywords/>
  <dc:description/>
  <cp:lastModifiedBy/>
  <cp:revision>1</cp:revision>
  <dcterms:created xsi:type="dcterms:W3CDTF">2022-12-10T17:12:00Z</dcterms:created>
  <dcterms:modified xsi:type="dcterms:W3CDTF">2022-12-11T14:25:00Z</dcterms:modified>
</cp:coreProperties>
</file>